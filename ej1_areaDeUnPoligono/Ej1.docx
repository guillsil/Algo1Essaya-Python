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C4F7" w14:textId="77777777" w:rsidR="00D5413C" w:rsidRDefault="00D5413C">
      <w:pPr>
        <w:pStyle w:val="Foto"/>
      </w:pPr>
      <w:r>
        <w:rPr>
          <w:noProof/>
          <w:lang w:val="en-US" w:eastAsia="en-US"/>
        </w:rPr>
        <w:drawing>
          <wp:inline distT="0" distB="0" distL="0" distR="0" wp14:anchorId="2F85C42C" wp14:editId="39C38D79">
            <wp:extent cx="5440680" cy="3611880"/>
            <wp:effectExtent l="0" t="0" r="7620" b="7620"/>
            <wp:docPr id="3" name="Imagen 3" descr="Columnas de un edificio desde una perspectiva mirando hacia arriba, con un cielo azul enc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Portada_His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116C" w14:textId="686C1DD6" w:rsidR="001638F6" w:rsidRDefault="00912261" w:rsidP="00D5413C">
      <w:pPr>
        <w:pStyle w:val="Ttulo"/>
      </w:pPr>
      <w:r>
        <w:t xml:space="preserve">Ej1-Área de un </w:t>
      </w:r>
      <w:proofErr w:type="spellStart"/>
      <w:r>
        <w:t>Poligono</w:t>
      </w:r>
      <w:proofErr w:type="spellEnd"/>
    </w:p>
    <w:p w14:paraId="351D1FF8" w14:textId="67C1A5CC" w:rsidR="001638F6" w:rsidRPr="00D5413C" w:rsidRDefault="00912261" w:rsidP="00D5413C">
      <w:pPr>
        <w:pStyle w:val="Subttulo"/>
      </w:pPr>
      <w:r>
        <w:t>Algoritmos y progrmacion 1 essaya</w:t>
      </w:r>
    </w:p>
    <w:p w14:paraId="39604EBA" w14:textId="759BAADC" w:rsidR="003422FF" w:rsidRDefault="00912261" w:rsidP="003422FF">
      <w:pPr>
        <w:pStyle w:val="Informacindecontacto"/>
      </w:pPr>
      <w:proofErr w:type="spellStart"/>
      <w:r>
        <w:t>Guillemo</w:t>
      </w:r>
      <w:proofErr w:type="spellEnd"/>
      <w:r>
        <w:t xml:space="preserve"> Silva|109777</w:t>
      </w:r>
      <w:r>
        <w:rPr>
          <w:lang w:bidi="es-ES"/>
        </w:rPr>
        <w:t xml:space="preserve">|Practica Alan </w:t>
      </w:r>
      <w:r w:rsidR="00D5413C">
        <w:rPr>
          <w:lang w:bidi="es-ES"/>
        </w:rPr>
        <w:t xml:space="preserve">| </w:t>
      </w:r>
      <w:proofErr w:type="spellStart"/>
      <w:r>
        <w:rPr>
          <w:lang w:bidi="es-ES"/>
        </w:rPr>
        <w:t>Ayudande</w:t>
      </w:r>
      <w:proofErr w:type="spellEnd"/>
      <w:r>
        <w:rPr>
          <w:lang w:bidi="es-ES"/>
        </w:rPr>
        <w:t xml:space="preserve"> a Cargo</w:t>
      </w:r>
      <w:r w:rsidR="003422FF">
        <w:rPr>
          <w:lang w:bidi="es-ES"/>
        </w:rPr>
        <w:br w:type="page"/>
      </w:r>
    </w:p>
    <w:p w14:paraId="3EB9030C" w14:textId="0A3C0161" w:rsidR="001638F6" w:rsidRDefault="00DA3EC9" w:rsidP="00DA3EC9">
      <w:pPr>
        <w:pStyle w:val="Ttulo2"/>
        <w:rPr>
          <w:sz w:val="32"/>
          <w:szCs w:val="32"/>
        </w:rPr>
      </w:pPr>
      <w:r w:rsidRPr="00DA3EC9">
        <w:rPr>
          <w:sz w:val="32"/>
          <w:szCs w:val="32"/>
        </w:rPr>
        <w:lastRenderedPageBreak/>
        <w:t>Parte 1: Entorno de Trabajo</w:t>
      </w:r>
    </w:p>
    <w:p w14:paraId="3B0DAAF3" w14:textId="520FB76F" w:rsidR="00DA3EC9" w:rsidRPr="00DA3EC9" w:rsidRDefault="00DA3EC9" w:rsidP="00DA3EC9">
      <w:pPr>
        <w:rPr>
          <w:sz w:val="36"/>
          <w:szCs w:val="36"/>
        </w:rPr>
      </w:pPr>
      <w:r w:rsidRPr="00DA3EC9">
        <w:rPr>
          <w:sz w:val="36"/>
          <w:szCs w:val="36"/>
        </w:rPr>
        <w:t>1.</w:t>
      </w:r>
      <w:r>
        <w:rPr>
          <w:sz w:val="36"/>
          <w:szCs w:val="36"/>
        </w:rPr>
        <w:t>1</w:t>
      </w:r>
    </w:p>
    <w:p w14:paraId="4E7535A6" w14:textId="53DC9A49" w:rsidR="007021DE" w:rsidRPr="00514122" w:rsidRDefault="009A4F13" w:rsidP="00DA3EC9">
      <w:pPr>
        <w:pStyle w:val="Listaconvietas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5117C7D2" wp14:editId="11458E7E">
            <wp:extent cx="4719100" cy="37909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285" cy="38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0018" w14:textId="7E12B3B9" w:rsidR="00D5413C" w:rsidRPr="009A4F13" w:rsidRDefault="009A4F13" w:rsidP="00D5413C">
      <w:pPr>
        <w:pStyle w:val="Ttulo2"/>
        <w:rPr>
          <w:sz w:val="36"/>
          <w:szCs w:val="36"/>
        </w:rPr>
      </w:pPr>
      <w:r w:rsidRPr="009A4F13">
        <w:rPr>
          <w:sz w:val="36"/>
          <w:szCs w:val="36"/>
        </w:rPr>
        <w:t>1.2</w:t>
      </w:r>
    </w:p>
    <w:p w14:paraId="4F76E6CB" w14:textId="2945BCD9" w:rsidR="009A4F13" w:rsidRDefault="009A4F13" w:rsidP="00DA3EC9">
      <w:pPr>
        <w:jc w:val="center"/>
      </w:pPr>
      <w:r>
        <w:rPr>
          <w:noProof/>
        </w:rPr>
        <w:drawing>
          <wp:inline distT="0" distB="0" distL="0" distR="0" wp14:anchorId="3DFAC2EA" wp14:editId="43409A5F">
            <wp:extent cx="4581525" cy="364979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10" cy="3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AC64" w14:textId="3DD6995E" w:rsidR="009A4F13" w:rsidRPr="009A4F13" w:rsidRDefault="009A4F13" w:rsidP="009A4F13">
      <w:pPr>
        <w:rPr>
          <w:sz w:val="36"/>
          <w:szCs w:val="36"/>
        </w:rPr>
      </w:pPr>
      <w:r w:rsidRPr="009A4F13">
        <w:rPr>
          <w:sz w:val="36"/>
          <w:szCs w:val="36"/>
        </w:rPr>
        <w:lastRenderedPageBreak/>
        <w:t>1.5</w:t>
      </w:r>
    </w:p>
    <w:p w14:paraId="0C10DFF4" w14:textId="77777777" w:rsidR="009A4F13" w:rsidRDefault="009A4F13" w:rsidP="009A4F13">
      <w:pPr>
        <w:pStyle w:val="NormalWeb"/>
        <w:numPr>
          <w:ilvl w:val="0"/>
          <w:numId w:val="21"/>
        </w:numPr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¿Qué función debo usar para conseguir el mismo resultado que en la parte 1.</w:t>
      </w:r>
      <w:proofErr w:type="gramEnd"/>
      <w:r>
        <w:rPr>
          <w:rFonts w:ascii="Arial" w:hAnsi="Arial" w:cs="Arial"/>
          <w:color w:val="000000"/>
          <w:sz w:val="22"/>
          <w:szCs w:val="22"/>
        </w:rPr>
        <w:t>1?</w:t>
      </w:r>
    </w:p>
    <w:p w14:paraId="7E6C3821" w14:textId="77777777" w:rsidR="009A4F13" w:rsidRDefault="009A4F13" w:rsidP="009A4F13">
      <w:pPr>
        <w:pStyle w:val="NormalWeb"/>
        <w:spacing w:before="0" w:beforeAutospacing="0" w:after="0" w:afterAutospacing="0"/>
      </w:pPr>
      <w:proofErr w:type="spellStart"/>
      <w:r w:rsidRPr="009A4F13">
        <w:rPr>
          <w:rFonts w:ascii="Arial" w:hAnsi="Arial" w:cs="Arial"/>
          <w:b/>
          <w:bCs/>
          <w:color w:val="000000"/>
          <w:sz w:val="22"/>
          <w:szCs w:val="22"/>
        </w:rPr>
        <w:t>Rta</w:t>
      </w:r>
      <w:proofErr w:type="spellEnd"/>
      <w:r w:rsidRPr="009A4F1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Para obtener el mismo resultado que el ítem 1.1 lo que debería hacer es imprimirlo con la función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quedandome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siguiente manera: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("Hola Algoritmos y Programación I”)</w:t>
      </w:r>
    </w:p>
    <w:p w14:paraId="18B23570" w14:textId="77777777" w:rsidR="009A4F13" w:rsidRDefault="009A4F13" w:rsidP="009A4F13">
      <w:pPr>
        <w:pStyle w:val="NormalWeb"/>
        <w:numPr>
          <w:ilvl w:val="0"/>
          <w:numId w:val="21"/>
        </w:numPr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¿Por qué en la parte 1.</w:t>
      </w:r>
      <w:proofErr w:type="gramEnd"/>
      <w:r>
        <w:rPr>
          <w:rFonts w:ascii="Arial" w:hAnsi="Arial" w:cs="Arial"/>
          <w:color w:val="000000"/>
          <w:sz w:val="22"/>
          <w:szCs w:val="22"/>
        </w:rPr>
        <w:t>1 vemos el resultado aun sin haber usado esta función?</w:t>
      </w:r>
    </w:p>
    <w:p w14:paraId="5B309987" w14:textId="14A38A82" w:rsidR="009A4F13" w:rsidRDefault="009A4F13" w:rsidP="009A4F1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A4F13">
        <w:rPr>
          <w:rFonts w:ascii="Arial" w:hAnsi="Arial" w:cs="Arial"/>
          <w:b/>
          <w:bCs/>
          <w:color w:val="000000"/>
          <w:sz w:val="22"/>
          <w:szCs w:val="22"/>
        </w:rPr>
        <w:t>Rta</w:t>
      </w:r>
      <w:proofErr w:type="spellEnd"/>
      <w:r w:rsidRPr="009A4F13"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 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estamos en el intérprete de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Python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el mismo ejecuta las instrucciones directamente.</w:t>
      </w:r>
    </w:p>
    <w:p w14:paraId="4CE1DEEA" w14:textId="3A73CA4E" w:rsidR="00DA3EC9" w:rsidRDefault="009A4F13" w:rsidP="00DA3EC9">
      <w:pPr>
        <w:pStyle w:val="Ttulo2"/>
        <w:rPr>
          <w:rStyle w:val="CdigoHTML"/>
          <w:sz w:val="32"/>
          <w:szCs w:val="32"/>
        </w:rPr>
      </w:pPr>
      <w:r w:rsidRPr="009A4F13">
        <w:rPr>
          <w:sz w:val="32"/>
          <w:szCs w:val="32"/>
        </w:rPr>
        <w:t xml:space="preserve">Parte 2: </w:t>
      </w:r>
      <w:r w:rsidRPr="009A4F13">
        <w:rPr>
          <w:rStyle w:val="CdigoHTML"/>
          <w:sz w:val="32"/>
          <w:szCs w:val="32"/>
        </w:rPr>
        <w:t>norma.py</w:t>
      </w:r>
    </w:p>
    <w:p w14:paraId="0724E416" w14:textId="334E2A95" w:rsidR="00DA3EC9" w:rsidRPr="00DA3EC9" w:rsidRDefault="00DA3EC9" w:rsidP="00DA3EC9">
      <w:pPr>
        <w:rPr>
          <w:sz w:val="36"/>
          <w:szCs w:val="36"/>
        </w:rPr>
      </w:pPr>
      <w:r w:rsidRPr="00DA3EC9">
        <w:rPr>
          <w:sz w:val="36"/>
          <w:szCs w:val="36"/>
        </w:rPr>
        <w:t>2.2</w:t>
      </w:r>
    </w:p>
    <w:p w14:paraId="65020AAE" w14:textId="297CB855" w:rsidR="00DA3EC9" w:rsidRDefault="00DA3EC9" w:rsidP="00DA3EC9">
      <w:pPr>
        <w:jc w:val="center"/>
      </w:pPr>
      <w:r>
        <w:rPr>
          <w:noProof/>
        </w:rPr>
        <w:drawing>
          <wp:inline distT="0" distB="0" distL="0" distR="0" wp14:anchorId="4E72017B" wp14:editId="252F7A8A">
            <wp:extent cx="4628429" cy="36957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535" cy="37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133" w14:textId="097647BA" w:rsidR="00DA3EC9" w:rsidRDefault="00DA3EC9" w:rsidP="00DA3EC9">
      <w:pPr>
        <w:rPr>
          <w:sz w:val="36"/>
          <w:szCs w:val="36"/>
        </w:rPr>
      </w:pPr>
      <w:r w:rsidRPr="00DA3EC9">
        <w:rPr>
          <w:sz w:val="36"/>
          <w:szCs w:val="36"/>
        </w:rPr>
        <w:t>2.5</w:t>
      </w:r>
    </w:p>
    <w:p w14:paraId="2CEC8FD6" w14:textId="426B287A" w:rsidR="00DA3EC9" w:rsidRDefault="00DA3EC9" w:rsidP="00DA3EC9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DA3EC9"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t>Tomar captura de pantalla de la nueva ejecución y contestar las preguntas:</w:t>
      </w:r>
    </w:p>
    <w:p w14:paraId="23FCA01F" w14:textId="21784613" w:rsidR="00DA3EC9" w:rsidRPr="00DA3EC9" w:rsidRDefault="00DA3EC9" w:rsidP="00DA3EC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lastRenderedPageBreak/>
        <w:drawing>
          <wp:inline distT="0" distB="0" distL="0" distR="0" wp14:anchorId="1E25174E" wp14:editId="3275E43F">
            <wp:extent cx="4969524" cy="39147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129" cy="3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E26D" w14:textId="0E294166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14:paraId="48B860F7" w14:textId="77777777" w:rsidR="002643B9" w:rsidRPr="002643B9" w:rsidRDefault="002643B9" w:rsidP="002643B9">
      <w:pPr>
        <w:numPr>
          <w:ilvl w:val="0"/>
          <w:numId w:val="23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¿Cuál es la salida del programa?</w:t>
      </w:r>
    </w:p>
    <w:p w14:paraId="646CB6C0" w14:textId="08E12CEE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proofErr w:type="spellStart"/>
      <w:r w:rsidRPr="002643B9">
        <w:rPr>
          <w:rFonts w:ascii="Arial" w:eastAsia="Times New Roman" w:hAnsi="Arial" w:cs="Arial"/>
          <w:b/>
          <w:bCs/>
          <w:color w:val="000000"/>
          <w:lang w:val="es-AR" w:eastAsia="es-AR"/>
        </w:rPr>
        <w:t>Rta</w:t>
      </w:r>
      <w:proofErr w:type="spellEnd"/>
      <w:r w:rsidRPr="002643B9">
        <w:rPr>
          <w:rFonts w:ascii="Arial" w:eastAsia="Times New Roman" w:hAnsi="Arial" w:cs="Arial"/>
          <w:b/>
          <w:bCs/>
          <w:color w:val="000000"/>
          <w:lang w:val="es-AR" w:eastAsia="es-AR"/>
        </w:rPr>
        <w:t>: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La salida del programa es un </w:t>
      </w:r>
      <w:proofErr w:type="gramStart"/>
      <w:r w:rsidRPr="002643B9">
        <w:rPr>
          <w:rFonts w:ascii="Arial" w:eastAsia="Times New Roman" w:hAnsi="Arial" w:cs="Arial"/>
          <w:color w:val="000000"/>
          <w:lang w:val="es-AR" w:eastAsia="es-AR"/>
        </w:rPr>
        <w:t>error ,</w:t>
      </w:r>
      <w:proofErr w:type="gram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que me dice que </w:t>
      </w:r>
      <w:r>
        <w:rPr>
          <w:rFonts w:ascii="Arial" w:eastAsia="Times New Roman" w:hAnsi="Arial" w:cs="Arial"/>
          <w:color w:val="000000"/>
          <w:lang w:val="es-AR" w:eastAsia="es-AR"/>
        </w:rPr>
        <w:t>la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“norma” no está definida</w:t>
      </w:r>
    </w:p>
    <w:p w14:paraId="39ABC77B" w14:textId="77777777" w:rsidR="002643B9" w:rsidRPr="002643B9" w:rsidRDefault="002643B9" w:rsidP="002643B9">
      <w:pPr>
        <w:numPr>
          <w:ilvl w:val="0"/>
          <w:numId w:val="24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¿Podemos saber en qué línea se generó el </w:t>
      </w:r>
      <w:proofErr w:type="gramStart"/>
      <w:r w:rsidRPr="002643B9">
        <w:rPr>
          <w:rFonts w:ascii="Arial" w:eastAsia="Times New Roman" w:hAnsi="Arial" w:cs="Arial"/>
          <w:color w:val="000000"/>
          <w:lang w:val="es-AR" w:eastAsia="es-AR"/>
        </w:rPr>
        <w:t>error?¿</w:t>
      </w:r>
      <w:proofErr w:type="gramEnd"/>
      <w:r w:rsidRPr="002643B9">
        <w:rPr>
          <w:rFonts w:ascii="Arial" w:eastAsia="Times New Roman" w:hAnsi="Arial" w:cs="Arial"/>
          <w:color w:val="000000"/>
          <w:lang w:val="es-AR" w:eastAsia="es-AR"/>
        </w:rPr>
        <w:t>Cómo?</w:t>
      </w:r>
    </w:p>
    <w:p w14:paraId="0E108A76" w14:textId="5B6E6931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>Rta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: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Si podemos saber en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que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linea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se produjo el </w:t>
      </w:r>
      <w:proofErr w:type="gramStart"/>
      <w:r w:rsidRPr="002643B9">
        <w:rPr>
          <w:rFonts w:ascii="Arial" w:eastAsia="Times New Roman" w:hAnsi="Arial" w:cs="Arial"/>
          <w:color w:val="000000"/>
          <w:lang w:val="es-AR" w:eastAsia="es-AR"/>
        </w:rPr>
        <w:t>error ,</w:t>
      </w:r>
      <w:proofErr w:type="gram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la cual es la 2 y la misma se nos muestra en la terminal junto al error.</w:t>
      </w:r>
    </w:p>
    <w:p w14:paraId="2B9C7D00" w14:textId="77777777" w:rsidR="002643B9" w:rsidRPr="002643B9" w:rsidRDefault="002643B9" w:rsidP="002643B9">
      <w:pPr>
        <w:numPr>
          <w:ilvl w:val="0"/>
          <w:numId w:val="25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¿Qué hace la instrucción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assert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>?</w:t>
      </w:r>
    </w:p>
    <w:p w14:paraId="2D744251" w14:textId="02153C6D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>Rta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: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La instrucción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assert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recibe una instrucción a verificar (de tipo booleana), si la condición es </w:t>
      </w:r>
      <w:proofErr w:type="gramStart"/>
      <w:r w:rsidRPr="002643B9">
        <w:rPr>
          <w:rFonts w:ascii="Arial" w:eastAsia="Times New Roman" w:hAnsi="Arial" w:cs="Arial"/>
          <w:color w:val="000000"/>
          <w:lang w:val="es-AR" w:eastAsia="es-AR"/>
        </w:rPr>
        <w:t>true ,</w:t>
      </w:r>
      <w:proofErr w:type="gram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la instrucción no hace nada en caso contrario se produce un error.</w:t>
      </w:r>
    </w:p>
    <w:p w14:paraId="6020E4AE" w14:textId="77777777" w:rsidR="002643B9" w:rsidRPr="002643B9" w:rsidRDefault="002643B9" w:rsidP="002643B9">
      <w:pPr>
        <w:numPr>
          <w:ilvl w:val="0"/>
          <w:numId w:val="26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Solucionar el problema. Hallar el valor de z para que ya no de error.</w:t>
      </w:r>
    </w:p>
    <w:p w14:paraId="68F1DD72" w14:textId="418557B0" w:rsidR="002643B9" w:rsidRDefault="002643B9" w:rsidP="002643B9">
      <w:pPr>
        <w:spacing w:before="0"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>Rta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s-AR" w:eastAsia="es-AR"/>
        </w:rPr>
        <w:t xml:space="preserve">: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El valor de z para que el resultado de la norma sea 111.0 es |z|=85.</w:t>
      </w:r>
    </w:p>
    <w:p w14:paraId="3381E1BD" w14:textId="18BDF198" w:rsidR="002643B9" w:rsidRDefault="002643B9" w:rsidP="002643B9">
      <w:pPr>
        <w:spacing w:before="0"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</w:p>
    <w:p w14:paraId="6735886A" w14:textId="2B002037" w:rsidR="002643B9" w:rsidRDefault="002643B9" w:rsidP="002643B9">
      <w:pPr>
        <w:pStyle w:val="Ttulo2"/>
        <w:rPr>
          <w:rStyle w:val="CdigoHTML"/>
          <w:sz w:val="32"/>
          <w:szCs w:val="32"/>
        </w:rPr>
      </w:pPr>
      <w:r w:rsidRPr="002643B9">
        <w:rPr>
          <w:sz w:val="32"/>
          <w:szCs w:val="32"/>
        </w:rPr>
        <w:t xml:space="preserve">Parte 3: </w:t>
      </w:r>
      <w:r w:rsidRPr="002643B9">
        <w:rPr>
          <w:rStyle w:val="CdigoHTML"/>
          <w:sz w:val="32"/>
          <w:szCs w:val="32"/>
        </w:rPr>
        <w:t>diferencia.py</w:t>
      </w:r>
    </w:p>
    <w:p w14:paraId="3EE0B007" w14:textId="15527243" w:rsidR="002643B9" w:rsidRDefault="002643B9" w:rsidP="002643B9">
      <w:pPr>
        <w:rPr>
          <w:sz w:val="36"/>
          <w:szCs w:val="36"/>
        </w:rPr>
      </w:pPr>
      <w:r w:rsidRPr="002643B9">
        <w:rPr>
          <w:sz w:val="36"/>
          <w:szCs w:val="36"/>
        </w:rPr>
        <w:t>3.3</w:t>
      </w:r>
    </w:p>
    <w:p w14:paraId="16F620A0" w14:textId="5CAB3D2E" w:rsidR="002643B9" w:rsidRDefault="002643B9" w:rsidP="002643B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8BC374A" wp14:editId="74AAEF4C">
            <wp:extent cx="5507990" cy="4377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21DB" w14:textId="77777777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br/>
      </w:r>
    </w:p>
    <w:p w14:paraId="409DC27A" w14:textId="77777777" w:rsidR="002643B9" w:rsidRPr="002643B9" w:rsidRDefault="002643B9" w:rsidP="002643B9">
      <w:pPr>
        <w:pStyle w:val="Prrafodelista"/>
        <w:numPr>
          <w:ilvl w:val="0"/>
          <w:numId w:val="21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¿Se detectó algún error? ¿Cuál era? ¿Qué significa? ¿Qué línea estaba fallando?</w:t>
      </w:r>
    </w:p>
    <w:p w14:paraId="7F3A8CB8" w14:textId="3F1A2E52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A simple vista ya se ve el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error,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el cual también no los dice el error en la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terminal, el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mismo se produce al escribir incorrectamente la variable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diff_z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en vez de la correcta asignada arriba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dif_z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>.</w:t>
      </w:r>
    </w:p>
    <w:p w14:paraId="04357D36" w14:textId="3A4C5CCC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En mi caso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en la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>línea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6 me tiraba un error de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nameError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ya que estaba mal </w:t>
      </w:r>
      <w:proofErr w:type="gramStart"/>
      <w:r w:rsidRPr="002643B9">
        <w:rPr>
          <w:rFonts w:ascii="Arial" w:eastAsia="Times New Roman" w:hAnsi="Arial" w:cs="Arial"/>
          <w:color w:val="000000"/>
          <w:lang w:val="es-AR" w:eastAsia="es-AR"/>
        </w:rPr>
        <w:t>escrita  una</w:t>
      </w:r>
      <w:proofErr w:type="gram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variable, y me sugiere una posible solución</w:t>
      </w:r>
    </w:p>
    <w:p w14:paraId="19085214" w14:textId="03263993" w:rsidR="002643B9" w:rsidRDefault="002643B9" w:rsidP="002643B9">
      <w:pPr>
        <w:pStyle w:val="Ttulo2"/>
        <w:rPr>
          <w:sz w:val="32"/>
          <w:szCs w:val="32"/>
        </w:rPr>
      </w:pPr>
      <w:r w:rsidRPr="002643B9">
        <w:rPr>
          <w:sz w:val="32"/>
          <w:szCs w:val="32"/>
        </w:rPr>
        <w:t>Parte 4: Depuración</w:t>
      </w:r>
    </w:p>
    <w:p w14:paraId="6C7B62EA" w14:textId="118396B0" w:rsidR="002643B9" w:rsidRDefault="002643B9" w:rsidP="002643B9">
      <w:pPr>
        <w:rPr>
          <w:sz w:val="36"/>
          <w:szCs w:val="36"/>
        </w:rPr>
      </w:pPr>
      <w:r w:rsidRPr="002643B9">
        <w:rPr>
          <w:sz w:val="36"/>
          <w:szCs w:val="36"/>
        </w:rPr>
        <w:t>4.4</w:t>
      </w:r>
    </w:p>
    <w:p w14:paraId="34A431E1" w14:textId="77777777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2643B9"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br/>
      </w:r>
    </w:p>
    <w:p w14:paraId="1A1A6267" w14:textId="77777777" w:rsidR="002643B9" w:rsidRPr="002643B9" w:rsidRDefault="002643B9" w:rsidP="002643B9">
      <w:pPr>
        <w:pStyle w:val="Prrafodelista"/>
        <w:numPr>
          <w:ilvl w:val="0"/>
          <w:numId w:val="21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>¿Qué error muestra? ¿En qué línea?</w:t>
      </w:r>
    </w:p>
    <w:p w14:paraId="732826F0" w14:textId="666AB50E" w:rsidR="00E84489" w:rsidRPr="002643B9" w:rsidRDefault="002643B9" w:rsidP="002643B9">
      <w:pPr>
        <w:spacing w:before="0"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Lo primero que me salta es que la </w:t>
      </w:r>
      <w:proofErr w:type="gramStart"/>
      <w:r w:rsidRPr="002643B9">
        <w:rPr>
          <w:rFonts w:ascii="Arial" w:eastAsia="Times New Roman" w:hAnsi="Arial" w:cs="Arial"/>
          <w:color w:val="000000"/>
          <w:lang w:val="es-AR" w:eastAsia="es-AR"/>
        </w:rPr>
        <w:t>función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  </w:t>
      </w:r>
      <w:proofErr w:type="spellStart"/>
      <w:r w:rsidRPr="002643B9">
        <w:rPr>
          <w:rFonts w:ascii="Arial" w:eastAsia="Times New Roman" w:hAnsi="Arial" w:cs="Arial"/>
          <w:color w:val="000000"/>
          <w:lang w:val="es-AR" w:eastAsia="es-AR"/>
        </w:rPr>
        <w:t>mi</w:t>
      </w:r>
      <w:proofErr w:type="gramEnd"/>
      <w:r w:rsidRPr="002643B9">
        <w:rPr>
          <w:rFonts w:ascii="Arial" w:eastAsia="Times New Roman" w:hAnsi="Arial" w:cs="Arial"/>
          <w:color w:val="000000"/>
          <w:lang w:val="es-AR" w:eastAsia="es-AR"/>
        </w:rPr>
        <w:t>_funcion</w:t>
      </w:r>
      <w:proofErr w:type="spellEnd"/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no está definida ,en la línea 10.claramente vemos que el nombre de la función creada arriba no se la invoca abajo para hacer la verificación.</w:t>
      </w:r>
    </w:p>
    <w:p w14:paraId="38CF2B80" w14:textId="4FBF9B19" w:rsidR="002643B9" w:rsidRDefault="002643B9" w:rsidP="002643B9">
      <w:pPr>
        <w:spacing w:before="0" w:after="0" w:line="240" w:lineRule="auto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Luego en el </w:t>
      </w:r>
      <w:r w:rsidR="00E84489" w:rsidRPr="002643B9">
        <w:rPr>
          <w:rFonts w:ascii="Arial" w:eastAsia="Times New Roman" w:hAnsi="Arial" w:cs="Arial"/>
          <w:color w:val="000000"/>
          <w:lang w:val="es-AR" w:eastAsia="es-AR"/>
        </w:rPr>
        <w:t>cálculo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del producto de la </w:t>
      </w:r>
      <w:r w:rsidR="00E84489" w:rsidRPr="002643B9">
        <w:rPr>
          <w:rFonts w:ascii="Arial" w:eastAsia="Times New Roman" w:hAnsi="Arial" w:cs="Arial"/>
          <w:color w:val="000000"/>
          <w:lang w:val="es-AR" w:eastAsia="es-AR"/>
        </w:rPr>
        <w:t>segunda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variable que corresponde al versor k podemos ver que aparece un ** en vez de un * </w:t>
      </w:r>
      <w:r w:rsidR="00E84489" w:rsidRPr="002643B9">
        <w:rPr>
          <w:rFonts w:ascii="Arial" w:eastAsia="Times New Roman" w:hAnsi="Arial" w:cs="Arial"/>
          <w:color w:val="000000"/>
          <w:lang w:val="es-AR" w:eastAsia="es-AR"/>
        </w:rPr>
        <w:t>cosas totalmente distintas</w:t>
      </w:r>
    </w:p>
    <w:p w14:paraId="04AE005A" w14:textId="213F7539" w:rsidR="00E84489" w:rsidRPr="002643B9" w:rsidRDefault="006727A3" w:rsidP="006727A3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80C9E6" wp14:editId="29949AD6">
                <wp:simplePos x="0" y="0"/>
                <wp:positionH relativeFrom="column">
                  <wp:posOffset>3202970</wp:posOffset>
                </wp:positionH>
                <wp:positionV relativeFrom="paragraph">
                  <wp:posOffset>1084770</wp:posOffset>
                </wp:positionV>
                <wp:extent cx="359280" cy="35640"/>
                <wp:effectExtent l="57150" t="114300" r="98425" b="11684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92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360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249.35pt;margin-top:79.75pt;width:34pt;height:1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6103F35" wp14:editId="51CF0D15">
            <wp:simplePos x="0" y="0"/>
            <wp:positionH relativeFrom="margin">
              <wp:posOffset>2755265</wp:posOffset>
            </wp:positionH>
            <wp:positionV relativeFrom="paragraph">
              <wp:posOffset>838200</wp:posOffset>
            </wp:positionV>
            <wp:extent cx="1505280" cy="7429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28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48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40F39D" wp14:editId="0E66B0B6">
                <wp:simplePos x="0" y="0"/>
                <wp:positionH relativeFrom="column">
                  <wp:posOffset>373730</wp:posOffset>
                </wp:positionH>
                <wp:positionV relativeFrom="paragraph">
                  <wp:posOffset>1073655</wp:posOffset>
                </wp:positionV>
                <wp:extent cx="1524600" cy="40680"/>
                <wp:effectExtent l="76200" t="152400" r="0" b="16891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46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0BD99" id="Entrada de lápiz 10" o:spid="_x0000_s1026" type="#_x0000_t75" style="position:absolute;margin-left:25.2pt;margin-top:76.05pt;width:128.5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">
                <v:imagedata r:id="rId18" o:title=""/>
              </v:shape>
            </w:pict>
          </mc:Fallback>
        </mc:AlternateContent>
      </w:r>
      <w:r w:rsidR="00E8448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AR" w:eastAsia="es-AR"/>
        </w:rPr>
        <w:drawing>
          <wp:inline distT="0" distB="0" distL="0" distR="0" wp14:anchorId="35754550" wp14:editId="745AC07E">
            <wp:extent cx="4802497" cy="3790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5191" cy="37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AED4" w14:textId="6D1CF6A6" w:rsidR="002643B9" w:rsidRDefault="002643B9" w:rsidP="002643B9">
      <w:pPr>
        <w:pStyle w:val="Prrafodelista"/>
        <w:numPr>
          <w:ilvl w:val="0"/>
          <w:numId w:val="21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es-AR"/>
        </w:rPr>
      </w:pP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¿Se puede escribir </w:t>
      </w:r>
      <w:r w:rsidRPr="002643B9">
        <w:rPr>
          <w:rFonts w:ascii="Arial" w:eastAsia="Times New Roman" w:hAnsi="Arial" w:cs="Arial"/>
          <w:i/>
          <w:iCs/>
          <w:color w:val="000000"/>
          <w:lang w:val="es-AR" w:eastAsia="es-AR"/>
        </w:rPr>
        <w:t>el cuerpo</w:t>
      </w:r>
      <w:r w:rsidRPr="002643B9">
        <w:rPr>
          <w:rFonts w:ascii="Arial" w:eastAsia="Times New Roman" w:hAnsi="Arial" w:cs="Arial"/>
          <w:color w:val="000000"/>
          <w:lang w:val="es-AR" w:eastAsia="es-AR"/>
        </w:rPr>
        <w:t xml:space="preserve"> de la función en una línea? ¿Cómo?</w:t>
      </w:r>
    </w:p>
    <w:p w14:paraId="0B2F3FDC" w14:textId="032D7E1D" w:rsidR="006727A3" w:rsidRPr="006727A3" w:rsidRDefault="006727A3" w:rsidP="006727A3">
      <w:pPr>
        <w:spacing w:before="0"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 w:rsidRPr="006727A3">
        <w:rPr>
          <w:rFonts w:ascii="Arial" w:eastAsia="Times New Roman" w:hAnsi="Arial" w:cs="Arial"/>
          <w:color w:val="000000"/>
          <w:lang w:val="es-AR" w:eastAsia="es-AR"/>
        </w:rPr>
        <w:t>Si se puede de la siguiente manera</w:t>
      </w:r>
    </w:p>
    <w:p w14:paraId="5A7404CF" w14:textId="7FAEB9DB" w:rsidR="002643B9" w:rsidRPr="002643B9" w:rsidRDefault="006727A3" w:rsidP="006727A3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  <w:r>
        <w:rPr>
          <w:rFonts w:ascii="Arial" w:eastAsia="Times New Roman" w:hAnsi="Arial" w:cs="Arial"/>
          <w:noProof/>
          <w:color w:val="000000"/>
          <w:lang w:val="es-AR" w:eastAsia="es-AR"/>
        </w:rPr>
        <w:drawing>
          <wp:inline distT="0" distB="0" distL="0" distR="0" wp14:anchorId="22E2E5D7" wp14:editId="3DC8FC9B">
            <wp:extent cx="5135376" cy="4095750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8698" cy="41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E74" w14:textId="77777777" w:rsidR="002643B9" w:rsidRPr="002643B9" w:rsidRDefault="002643B9" w:rsidP="002643B9">
      <w:pPr>
        <w:rPr>
          <w:sz w:val="36"/>
          <w:szCs w:val="36"/>
        </w:rPr>
      </w:pPr>
    </w:p>
    <w:p w14:paraId="01CBD139" w14:textId="77777777" w:rsidR="002643B9" w:rsidRPr="002643B9" w:rsidRDefault="002643B9" w:rsidP="002643B9"/>
    <w:p w14:paraId="32E7D769" w14:textId="77777777" w:rsidR="002643B9" w:rsidRPr="002643B9" w:rsidRDefault="002643B9" w:rsidP="002643B9">
      <w:pPr>
        <w:rPr>
          <w:sz w:val="36"/>
          <w:szCs w:val="36"/>
        </w:rPr>
      </w:pPr>
    </w:p>
    <w:p w14:paraId="49EA1734" w14:textId="77777777" w:rsidR="002643B9" w:rsidRPr="002643B9" w:rsidRDefault="002643B9" w:rsidP="002643B9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</w:pPr>
    </w:p>
    <w:p w14:paraId="19AA580E" w14:textId="77777777" w:rsidR="00DA3EC9" w:rsidRPr="00DA3EC9" w:rsidRDefault="00DA3EC9" w:rsidP="00DA3EC9">
      <w:pPr>
        <w:rPr>
          <w:sz w:val="36"/>
          <w:szCs w:val="36"/>
        </w:rPr>
      </w:pPr>
    </w:p>
    <w:p w14:paraId="5654B5C9" w14:textId="77777777" w:rsidR="009A4F13" w:rsidRPr="009A4F13" w:rsidRDefault="009A4F13" w:rsidP="009A4F13"/>
    <w:p w14:paraId="52555AB5" w14:textId="3FEC58D2" w:rsidR="001638F6" w:rsidRPr="007021DE" w:rsidRDefault="001638F6" w:rsidP="009A4F13"/>
    <w:sectPr w:rsidR="001638F6" w:rsidRPr="007021DE" w:rsidSect="00100563">
      <w:footerReference w:type="default" r:id="rId21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5C9F" w14:textId="77777777" w:rsidR="00912261" w:rsidRDefault="00912261">
      <w:pPr>
        <w:spacing w:before="0" w:after="0" w:line="240" w:lineRule="auto"/>
      </w:pPr>
      <w:r>
        <w:separator/>
      </w:r>
    </w:p>
  </w:endnote>
  <w:endnote w:type="continuationSeparator" w:id="0">
    <w:p w14:paraId="640EC3E9" w14:textId="77777777" w:rsidR="00912261" w:rsidRDefault="009122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3D8A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2B5C" w14:textId="77777777" w:rsidR="00912261" w:rsidRDefault="00912261">
      <w:pPr>
        <w:spacing w:before="0" w:after="0" w:line="240" w:lineRule="auto"/>
      </w:pPr>
      <w:r>
        <w:separator/>
      </w:r>
    </w:p>
  </w:footnote>
  <w:footnote w:type="continuationSeparator" w:id="0">
    <w:p w14:paraId="31937ED3" w14:textId="77777777" w:rsidR="00912261" w:rsidRDefault="0091226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1F1E61"/>
    <w:multiLevelType w:val="multilevel"/>
    <w:tmpl w:val="26F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F66BD"/>
    <w:multiLevelType w:val="multilevel"/>
    <w:tmpl w:val="56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797C33"/>
    <w:multiLevelType w:val="multilevel"/>
    <w:tmpl w:val="F516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B6B5F77"/>
    <w:multiLevelType w:val="multilevel"/>
    <w:tmpl w:val="340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06ADF"/>
    <w:multiLevelType w:val="multilevel"/>
    <w:tmpl w:val="5FB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31E7B"/>
    <w:multiLevelType w:val="hybridMultilevel"/>
    <w:tmpl w:val="29505C9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D2561A"/>
    <w:multiLevelType w:val="multilevel"/>
    <w:tmpl w:val="F0F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BE50C25"/>
    <w:multiLevelType w:val="multilevel"/>
    <w:tmpl w:val="114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4757D"/>
    <w:multiLevelType w:val="multilevel"/>
    <w:tmpl w:val="2AB0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176408">
    <w:abstractNumId w:val="9"/>
  </w:num>
  <w:num w:numId="2" w16cid:durableId="1863471757">
    <w:abstractNumId w:val="9"/>
  </w:num>
  <w:num w:numId="3" w16cid:durableId="516235343">
    <w:abstractNumId w:val="8"/>
  </w:num>
  <w:num w:numId="4" w16cid:durableId="1966811382">
    <w:abstractNumId w:val="8"/>
  </w:num>
  <w:num w:numId="5" w16cid:durableId="2034528193">
    <w:abstractNumId w:val="9"/>
  </w:num>
  <w:num w:numId="6" w16cid:durableId="1278298979">
    <w:abstractNumId w:val="8"/>
  </w:num>
  <w:num w:numId="7" w16cid:durableId="1026447787">
    <w:abstractNumId w:val="13"/>
  </w:num>
  <w:num w:numId="8" w16cid:durableId="985472844">
    <w:abstractNumId w:val="10"/>
  </w:num>
  <w:num w:numId="9" w16cid:durableId="1974865664">
    <w:abstractNumId w:val="16"/>
  </w:num>
  <w:num w:numId="10" w16cid:durableId="2015180289">
    <w:abstractNumId w:val="15"/>
  </w:num>
  <w:num w:numId="11" w16cid:durableId="1947426632">
    <w:abstractNumId w:val="22"/>
  </w:num>
  <w:num w:numId="12" w16cid:durableId="799375126">
    <w:abstractNumId w:val="20"/>
  </w:num>
  <w:num w:numId="13" w16cid:durableId="357851564">
    <w:abstractNumId w:val="7"/>
  </w:num>
  <w:num w:numId="14" w16cid:durableId="1219517834">
    <w:abstractNumId w:val="6"/>
  </w:num>
  <w:num w:numId="15" w16cid:durableId="1194270603">
    <w:abstractNumId w:val="5"/>
  </w:num>
  <w:num w:numId="16" w16cid:durableId="1453205086">
    <w:abstractNumId w:val="4"/>
  </w:num>
  <w:num w:numId="17" w16cid:durableId="429394705">
    <w:abstractNumId w:val="3"/>
  </w:num>
  <w:num w:numId="18" w16cid:durableId="969047939">
    <w:abstractNumId w:val="2"/>
  </w:num>
  <w:num w:numId="19" w16cid:durableId="1884366073">
    <w:abstractNumId w:val="1"/>
  </w:num>
  <w:num w:numId="20" w16cid:durableId="1752458517">
    <w:abstractNumId w:val="0"/>
  </w:num>
  <w:num w:numId="21" w16cid:durableId="1372340196">
    <w:abstractNumId w:val="19"/>
  </w:num>
  <w:num w:numId="22" w16cid:durableId="2067022910">
    <w:abstractNumId w:val="24"/>
  </w:num>
  <w:num w:numId="23" w16cid:durableId="716970411">
    <w:abstractNumId w:val="21"/>
  </w:num>
  <w:num w:numId="24" w16cid:durableId="1939949550">
    <w:abstractNumId w:val="11"/>
  </w:num>
  <w:num w:numId="25" w16cid:durableId="1085565951">
    <w:abstractNumId w:val="23"/>
  </w:num>
  <w:num w:numId="26" w16cid:durableId="1588273440">
    <w:abstractNumId w:val="18"/>
  </w:num>
  <w:num w:numId="27" w16cid:durableId="1220436284">
    <w:abstractNumId w:val="14"/>
  </w:num>
  <w:num w:numId="28" w16cid:durableId="2088573762">
    <w:abstractNumId w:val="12"/>
  </w:num>
  <w:num w:numId="29" w16cid:durableId="17774103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61"/>
    <w:rsid w:val="000748AA"/>
    <w:rsid w:val="00100563"/>
    <w:rsid w:val="001638F6"/>
    <w:rsid w:val="001A2000"/>
    <w:rsid w:val="002643B9"/>
    <w:rsid w:val="003209D6"/>
    <w:rsid w:val="00334A73"/>
    <w:rsid w:val="003422FF"/>
    <w:rsid w:val="004952C4"/>
    <w:rsid w:val="005A1C5A"/>
    <w:rsid w:val="006727A3"/>
    <w:rsid w:val="00690EFD"/>
    <w:rsid w:val="007021DE"/>
    <w:rsid w:val="00732607"/>
    <w:rsid w:val="00844483"/>
    <w:rsid w:val="00912261"/>
    <w:rsid w:val="00934F1C"/>
    <w:rsid w:val="009A4F13"/>
    <w:rsid w:val="009A6701"/>
    <w:rsid w:val="009D2231"/>
    <w:rsid w:val="00A122DB"/>
    <w:rsid w:val="00A46C32"/>
    <w:rsid w:val="00AD165F"/>
    <w:rsid w:val="00B47B7A"/>
    <w:rsid w:val="00B646B8"/>
    <w:rsid w:val="00C80BD4"/>
    <w:rsid w:val="00CF3A42"/>
    <w:rsid w:val="00D5413C"/>
    <w:rsid w:val="00DA3EC9"/>
    <w:rsid w:val="00DC07A3"/>
    <w:rsid w:val="00E11B8A"/>
    <w:rsid w:val="00E84489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BBD64F"/>
  <w15:chartTrackingRefBased/>
  <w15:docId w15:val="{807633E7-C28E-4C62-B91D-25C8BC2A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9A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semiHidden/>
    <w:qFormat/>
    <w:rsid w:val="00DA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Informe%20de%20estudiante%20con%20portada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7T17:34:32.71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82,'0'-2,"0"-1,0 1,1 0,-1-1,1 1,0 0,-1 0,1-1,0 1,0 0,0 0,0 0,1 0,-1 0,1 0,-1 0,1 1,0-1,2-1,1-1,0 1,0 0,0 0,1 0,-1 1,1 0,8-2,8-1,1 2,44-2,7 4,-1 3,0 4,93 19,5-2,-106-17,96 22,-132-20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27T17:30:57.4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4234 34,'-38'0,"2"1,-1-1,0-2,-65-13,60 8,-1 2,0 1,0 3,-53 5,-2-2,-582-2,622 3,0 3,-58 12,56-7,-106 6,6-4,-14 0,-335-14,475 3,-55 9,-19 2,-316-14,310-10,-45-3,98 10,-96-19,100 12,-116-5,138 16,-3 1,-1-2,1-2,-52-9,68 7</inkml:trace>
</inkml:ink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33</TotalTime>
  <Pages>7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Silva</dc:creator>
  <cp:keywords/>
  <cp:lastModifiedBy>Guillermo</cp:lastModifiedBy>
  <cp:revision>1</cp:revision>
  <cp:lastPrinted>2022-08-27T17:36:00Z</cp:lastPrinted>
  <dcterms:created xsi:type="dcterms:W3CDTF">2022-08-27T17:07:00Z</dcterms:created>
  <dcterms:modified xsi:type="dcterms:W3CDTF">2022-08-27T17:40:00Z</dcterms:modified>
  <cp:version/>
</cp:coreProperties>
</file>